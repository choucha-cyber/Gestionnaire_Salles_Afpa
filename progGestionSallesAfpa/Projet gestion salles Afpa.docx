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93C6" w14:textId="3F33D30A" w:rsidR="00047D08" w:rsidRDefault="00047D08" w:rsidP="00E443DE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</w:pPr>
      <w:r w:rsidRPr="00047D08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Projet gestion salles Afpa</w:t>
      </w:r>
    </w:p>
    <w:p w14:paraId="12C04FA6" w14:textId="6DC3F026" w:rsidR="002954B1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90721799" w:history="1">
        <w:r w:rsidR="002954B1" w:rsidRPr="008C20DE">
          <w:rPr>
            <w:rStyle w:val="Lienhypertexte"/>
            <w:noProof/>
          </w:rPr>
          <w:t>1. Environnement de travail</w:t>
        </w:r>
        <w:r w:rsidR="002954B1">
          <w:rPr>
            <w:noProof/>
            <w:webHidden/>
          </w:rPr>
          <w:tab/>
        </w:r>
        <w:r w:rsidR="002954B1">
          <w:rPr>
            <w:noProof/>
            <w:webHidden/>
          </w:rPr>
          <w:fldChar w:fldCharType="begin"/>
        </w:r>
        <w:r w:rsidR="002954B1">
          <w:rPr>
            <w:noProof/>
            <w:webHidden/>
          </w:rPr>
          <w:instrText xml:space="preserve"> PAGEREF _Toc90721799 \h </w:instrText>
        </w:r>
        <w:r w:rsidR="002954B1">
          <w:rPr>
            <w:noProof/>
            <w:webHidden/>
          </w:rPr>
        </w:r>
        <w:r w:rsidR="002954B1">
          <w:rPr>
            <w:noProof/>
            <w:webHidden/>
          </w:rPr>
          <w:fldChar w:fldCharType="separate"/>
        </w:r>
        <w:r w:rsidR="002954B1">
          <w:rPr>
            <w:noProof/>
            <w:webHidden/>
          </w:rPr>
          <w:t>1</w:t>
        </w:r>
        <w:r w:rsidR="002954B1">
          <w:rPr>
            <w:noProof/>
            <w:webHidden/>
          </w:rPr>
          <w:fldChar w:fldCharType="end"/>
        </w:r>
      </w:hyperlink>
    </w:p>
    <w:p w14:paraId="76BC4C66" w14:textId="70282066" w:rsidR="002954B1" w:rsidRDefault="002954B1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90721800" w:history="1">
        <w:r w:rsidRPr="008C20DE">
          <w:rPr>
            <w:rStyle w:val="Lienhypertexte"/>
            <w:noProof/>
          </w:rPr>
          <w:t>1.1. Dossiers et fichiers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CBCEA1" w14:textId="479AF942" w:rsidR="002954B1" w:rsidRDefault="002954B1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90721801" w:history="1">
        <w:r w:rsidRPr="008C20DE">
          <w:rPr>
            <w:rStyle w:val="Lienhypertexte"/>
            <w:noProof/>
          </w:rPr>
          <w:t>1.1.1. Chemins des dossiers et fichiers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C2CDC8" w14:textId="3E64819A" w:rsidR="002954B1" w:rsidRDefault="002954B1">
      <w:pPr>
        <w:pStyle w:val="TM4"/>
        <w:tabs>
          <w:tab w:val="right" w:leader="hyphen" w:pos="9062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90721802" w:history="1">
        <w:r w:rsidRPr="008C20DE">
          <w:rPr>
            <w:rStyle w:val="Lienhypertexte"/>
            <w:noProof/>
          </w:rPr>
          <w:t>1.1.1.1. Répertoire root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5D3C95" w14:textId="615B0514" w:rsidR="002954B1" w:rsidRDefault="002954B1">
      <w:pPr>
        <w:pStyle w:val="TM4"/>
        <w:tabs>
          <w:tab w:val="right" w:leader="hyphen" w:pos="9062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90721803" w:history="1">
        <w:r w:rsidRPr="008C20DE">
          <w:rPr>
            <w:rStyle w:val="Lienhypertexte"/>
            <w:noProof/>
          </w:rPr>
          <w:t>1.1.1.2. Workspace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A949A0" w14:textId="2CEA128C" w:rsidR="00403A6C" w:rsidRDefault="00B338FD" w:rsidP="00403A6C">
      <w:r>
        <w:fldChar w:fldCharType="end"/>
      </w:r>
    </w:p>
    <w:p w14:paraId="59E0381B" w14:textId="51E1808B" w:rsidR="00E51976" w:rsidRDefault="00E51976" w:rsidP="00E51976">
      <w:pPr>
        <w:pStyle w:val="Titre1"/>
      </w:pPr>
      <w:bookmarkStart w:id="0" w:name="_Toc90721799"/>
      <w:r>
        <w:t>Environnement de travail</w:t>
      </w:r>
      <w:bookmarkEnd w:id="0"/>
    </w:p>
    <w:p w14:paraId="55E94AEE" w14:textId="628CEE93" w:rsidR="00E51976" w:rsidRDefault="00E51976" w:rsidP="00E51976">
      <w:pPr>
        <w:pStyle w:val="Titre2"/>
      </w:pPr>
      <w:bookmarkStart w:id="1" w:name="_Toc90721800"/>
      <w:r>
        <w:t>Dossiers et fichiers de travail</w:t>
      </w:r>
      <w:bookmarkEnd w:id="1"/>
    </w:p>
    <w:p w14:paraId="521C57CB" w14:textId="1F933819" w:rsidR="00E51976" w:rsidRDefault="000672EF" w:rsidP="000672EF">
      <w:pPr>
        <w:pStyle w:val="Titre3"/>
      </w:pPr>
      <w:bookmarkStart w:id="2" w:name="_Toc90721801"/>
      <w:r>
        <w:t>Chemins des dossiers et fichiers de travail</w:t>
      </w:r>
      <w:bookmarkEnd w:id="2"/>
    </w:p>
    <w:p w14:paraId="1C1EA820" w14:textId="386F3621" w:rsidR="00E51976" w:rsidRDefault="00EE44D8" w:rsidP="00EE44D8">
      <w:pPr>
        <w:pStyle w:val="Titre4"/>
      </w:pPr>
      <w:bookmarkStart w:id="3" w:name="_Toc90721802"/>
      <w:r>
        <w:t>Répertoire root :</w:t>
      </w:r>
      <w:bookmarkEnd w:id="3"/>
    </w:p>
    <w:p w14:paraId="1D7C7299" w14:textId="77777777" w:rsidR="00EE44D8" w:rsidRPr="00EE44D8" w:rsidRDefault="00EE44D8" w:rsidP="00EE44D8"/>
    <w:p w14:paraId="03921FF4" w14:textId="59769C82" w:rsidR="00EE44D8" w:rsidRDefault="00EE44D8" w:rsidP="00403A6C">
      <w:pPr>
        <w:rPr>
          <w:b/>
          <w:bCs/>
        </w:rPr>
      </w:pPr>
      <w:hyperlink r:id="rId8" w:history="1">
        <w:r w:rsidRPr="00EE44D8">
          <w:rPr>
            <w:rStyle w:val="Lienhypertexte"/>
            <w:b/>
            <w:bCs/>
            <w:u w:val="none"/>
          </w:rPr>
          <w:t>C:\Users\Djamel\AFPA\PROJETS\Local_afpaProject_1</w:t>
        </w:r>
      </w:hyperlink>
    </w:p>
    <w:p w14:paraId="65685595" w14:textId="77777777" w:rsidR="0038586A" w:rsidRDefault="0038586A" w:rsidP="0038586A">
      <w:pPr>
        <w:pStyle w:val="Titre4"/>
      </w:pPr>
      <w:bookmarkStart w:id="4" w:name="_Toc90721803"/>
      <w:r>
        <w:t>Workspace</w:t>
      </w:r>
      <w:bookmarkEnd w:id="4"/>
    </w:p>
    <w:p w14:paraId="365F0543" w14:textId="0BB56080" w:rsidR="00EE44D8" w:rsidRDefault="0038586A" w:rsidP="00403A6C">
      <w:pPr>
        <w:rPr>
          <w:b/>
          <w:bCs/>
        </w:rPr>
      </w:pPr>
      <w:hyperlink r:id="rId9" w:history="1">
        <w:r w:rsidRPr="0038586A">
          <w:rPr>
            <w:rStyle w:val="Lienhypertexte"/>
            <w:b/>
            <w:bCs/>
            <w:u w:val="none"/>
          </w:rPr>
          <w:t>C:\Users\Djamel\AFPA\PROJETS\Local_</w:t>
        </w:r>
        <w:r w:rsidRPr="0038586A">
          <w:rPr>
            <w:rStyle w:val="Lienhypertexte"/>
            <w:b/>
            <w:bCs/>
            <w:u w:val="none"/>
          </w:rPr>
          <w:t>a</w:t>
        </w:r>
        <w:r w:rsidRPr="0038586A">
          <w:rPr>
            <w:rStyle w:val="Lienhypertexte"/>
            <w:b/>
            <w:bCs/>
            <w:u w:val="none"/>
          </w:rPr>
          <w:t>fpaProject_1\pro</w:t>
        </w:r>
        <w:r w:rsidRPr="0038586A">
          <w:rPr>
            <w:rStyle w:val="Lienhypertexte"/>
            <w:b/>
            <w:bCs/>
            <w:u w:val="none"/>
          </w:rPr>
          <w:t>g</w:t>
        </w:r>
        <w:r w:rsidRPr="0038586A">
          <w:rPr>
            <w:rStyle w:val="Lienhypertexte"/>
            <w:b/>
            <w:bCs/>
            <w:u w:val="none"/>
          </w:rPr>
          <w:t>GestionSallesAfpa</w:t>
        </w:r>
      </w:hyperlink>
    </w:p>
    <w:p w14:paraId="4843BA55" w14:textId="77777777" w:rsidR="0038586A" w:rsidRPr="0038586A" w:rsidRDefault="0038586A" w:rsidP="00403A6C">
      <w:pPr>
        <w:rPr>
          <w:b/>
          <w:bCs/>
        </w:rPr>
      </w:pPr>
    </w:p>
    <w:p w14:paraId="746EA515" w14:textId="77777777" w:rsidR="0038586A" w:rsidRPr="00EE44D8" w:rsidRDefault="0038586A" w:rsidP="00403A6C">
      <w:pPr>
        <w:rPr>
          <w:b/>
          <w:bCs/>
        </w:rPr>
      </w:pPr>
    </w:p>
    <w:p w14:paraId="2EDEE7CB" w14:textId="77777777" w:rsidR="00EE44D8" w:rsidRDefault="00EE44D8" w:rsidP="00403A6C"/>
    <w:p w14:paraId="35A50664" w14:textId="77777777" w:rsidR="00EE44D8" w:rsidRDefault="00EE44D8" w:rsidP="00403A6C"/>
    <w:p w14:paraId="19A467FF" w14:textId="53366033" w:rsidR="00E51976" w:rsidRDefault="00E51976" w:rsidP="00403A6C"/>
    <w:p w14:paraId="68157811" w14:textId="77777777" w:rsidR="00E51976" w:rsidRDefault="00E51976" w:rsidP="00403A6C"/>
    <w:p w14:paraId="0C2B8E58" w14:textId="77777777" w:rsidR="00E51976" w:rsidRDefault="00E51976" w:rsidP="00403A6C"/>
    <w:p w14:paraId="1F09D8FE" w14:textId="77777777" w:rsidR="00E51976" w:rsidRDefault="00E51976" w:rsidP="00403A6C"/>
    <w:p w14:paraId="35A45CF1" w14:textId="77777777" w:rsidR="00F81258" w:rsidRDefault="00F81258" w:rsidP="00403A6C"/>
    <w:p w14:paraId="178AF83A" w14:textId="77777777" w:rsidR="00E47BCD" w:rsidRDefault="00E47BCD" w:rsidP="006250AF"/>
    <w:p w14:paraId="62E1ED2E" w14:textId="77777777" w:rsidR="008F5868" w:rsidRPr="008F5868" w:rsidRDefault="008F5868" w:rsidP="008F5868"/>
    <w:p w14:paraId="1054DB74" w14:textId="77777777" w:rsidR="00B44CB6" w:rsidRDefault="00B44CB6" w:rsidP="00B44CB6"/>
    <w:p w14:paraId="22739E2D" w14:textId="77777777" w:rsidR="009E2F33" w:rsidRDefault="009E2F33" w:rsidP="00B44CB6"/>
    <w:p w14:paraId="4887DE31" w14:textId="77777777" w:rsidR="009E2F33" w:rsidRDefault="009E2F33" w:rsidP="00B44CB6"/>
    <w:p w14:paraId="1F63E055" w14:textId="77777777" w:rsidR="00B44CB6" w:rsidRDefault="00B44CB6" w:rsidP="00B44CB6"/>
    <w:p w14:paraId="55A1F13F" w14:textId="77777777" w:rsidR="00B44CB6" w:rsidRDefault="00B44CB6" w:rsidP="00B44CB6"/>
    <w:p w14:paraId="40B0EBF5" w14:textId="77777777" w:rsidR="00B44CB6" w:rsidRDefault="00B44CB6" w:rsidP="00B44CB6"/>
    <w:p w14:paraId="5E58E953" w14:textId="77777777" w:rsidR="00B44CB6" w:rsidRDefault="00B44CB6" w:rsidP="00B44CB6"/>
    <w:p w14:paraId="13FBEE65" w14:textId="77777777" w:rsidR="00B44CB6" w:rsidRDefault="00B44CB6" w:rsidP="00B44CB6"/>
    <w:p w14:paraId="42F558FB" w14:textId="77777777" w:rsidR="00B44CB6" w:rsidRPr="00B44CB6" w:rsidRDefault="00B44CB6" w:rsidP="00B44CB6"/>
    <w:sectPr w:rsidR="00B44CB6" w:rsidRPr="00B44CB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ACC22" w14:textId="77777777" w:rsidR="00FF5515" w:rsidRDefault="00FF5515" w:rsidP="00403A6C">
      <w:pPr>
        <w:spacing w:after="0" w:line="240" w:lineRule="auto"/>
      </w:pPr>
      <w:r>
        <w:separator/>
      </w:r>
    </w:p>
  </w:endnote>
  <w:endnote w:type="continuationSeparator" w:id="0">
    <w:p w14:paraId="18D5F1B6" w14:textId="77777777" w:rsidR="00FF5515" w:rsidRDefault="00FF5515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D0C8" w14:textId="77777777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E443DE">
      <w:rPr>
        <w:noProof/>
      </w:rPr>
      <w:t>2021</w:t>
    </w:r>
    <w:r>
      <w:fldChar w:fldCharType="end"/>
    </w:r>
    <w:r>
      <w:ptab w:relativeTo="margin" w:alignment="center" w:leader="none"/>
    </w:r>
    <w:r w:rsidR="00FF5515">
      <w:fldChar w:fldCharType="begin"/>
    </w:r>
    <w:r w:rsidR="00FF5515">
      <w:instrText xml:space="preserve"> FILENAME \* MERGEFORMAT </w:instrText>
    </w:r>
    <w:r w:rsidR="00FF5515">
      <w:fldChar w:fldCharType="separate"/>
    </w:r>
    <w:r w:rsidR="00E443DE">
      <w:rPr>
        <w:noProof/>
      </w:rPr>
      <w:t>Document13</w:t>
    </w:r>
    <w:r w:rsidR="00FF5515">
      <w:rPr>
        <w:noProof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6A39" w14:textId="77777777" w:rsidR="00FF5515" w:rsidRDefault="00FF5515" w:rsidP="00403A6C">
      <w:pPr>
        <w:spacing w:after="0" w:line="240" w:lineRule="auto"/>
      </w:pPr>
      <w:r>
        <w:separator/>
      </w:r>
    </w:p>
  </w:footnote>
  <w:footnote w:type="continuationSeparator" w:id="0">
    <w:p w14:paraId="27EA7AAA" w14:textId="77777777" w:rsidR="00FF5515" w:rsidRDefault="00FF5515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0E34" w14:textId="16AA6A0B" w:rsidR="005C127A" w:rsidRDefault="005C127A" w:rsidP="00E47BCD">
    <w:pPr>
      <w:pStyle w:val="En-tte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3F7A2A26" w14:textId="77777777" w:rsidTr="000E7F6C">
      <w:trPr>
        <w:trHeight w:val="1020"/>
        <w:jc w:val="center"/>
      </w:trPr>
      <w:tc>
        <w:tcPr>
          <w:tcW w:w="1604" w:type="dxa"/>
        </w:tcPr>
        <w:p w14:paraId="4ACF9B2F" w14:textId="0D7DDD7E" w:rsidR="00376DE7" w:rsidRPr="00376DE7" w:rsidRDefault="00E42D4D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0A6D3C3" wp14:editId="67ABCABC">
                <wp:simplePos x="0" y="0"/>
                <wp:positionH relativeFrom="column">
                  <wp:posOffset>180135</wp:posOffset>
                </wp:positionH>
                <wp:positionV relativeFrom="paragraph">
                  <wp:posOffset>53962</wp:posOffset>
                </wp:positionV>
                <wp:extent cx="447994" cy="516916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994" cy="516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981400E" w14:textId="0B5F3DB3" w:rsidR="00376DE7" w:rsidRPr="00376DE7" w:rsidRDefault="00047D08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047D08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Projet gestion salles Afpa</w:t>
              </w:r>
            </w:p>
          </w:sdtContent>
        </w:sdt>
      </w:tc>
      <w:tc>
        <w:tcPr>
          <w:tcW w:w="1356" w:type="dxa"/>
        </w:tcPr>
        <w:p w14:paraId="0E8314B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55BF13E3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E6AD00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02BB208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5FDB33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752D31E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E443DE">
            <w:rPr>
              <w:rFonts w:asciiTheme="majorBidi" w:hAnsiTheme="majorBidi" w:cstheme="majorBidi"/>
              <w:noProof/>
              <w:sz w:val="18"/>
              <w:szCs w:val="18"/>
            </w:rPr>
            <w:t>14-12-2021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14B4765" w14:textId="77777777" w:rsidTr="000E7F6C">
      <w:trPr>
        <w:trHeight w:val="267"/>
        <w:jc w:val="center"/>
      </w:trPr>
      <w:tc>
        <w:tcPr>
          <w:tcW w:w="1604" w:type="dxa"/>
        </w:tcPr>
        <w:p w14:paraId="4CAFBE3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0D20DF42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41219EF3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41DB9E0E" w14:textId="5326478B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047D08">
            <w:rPr>
              <w:rFonts w:asciiTheme="majorBidi" w:hAnsiTheme="majorBidi" w:cstheme="majorBidi"/>
              <w:noProof/>
              <w:sz w:val="18"/>
              <w:szCs w:val="18"/>
            </w:rPr>
            <w:t>16-12-2021 22:56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5FFEAC08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5BF318B"/>
    <w:multiLevelType w:val="hybridMultilevel"/>
    <w:tmpl w:val="D89EE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DE"/>
    <w:rsid w:val="00047D08"/>
    <w:rsid w:val="000672EF"/>
    <w:rsid w:val="00091F57"/>
    <w:rsid w:val="0009336F"/>
    <w:rsid w:val="000E7F6C"/>
    <w:rsid w:val="000F1D3B"/>
    <w:rsid w:val="00113F25"/>
    <w:rsid w:val="00183426"/>
    <w:rsid w:val="0021572B"/>
    <w:rsid w:val="00254754"/>
    <w:rsid w:val="002954B1"/>
    <w:rsid w:val="002A2B0A"/>
    <w:rsid w:val="002C3172"/>
    <w:rsid w:val="002E3917"/>
    <w:rsid w:val="002F6A39"/>
    <w:rsid w:val="00303AA8"/>
    <w:rsid w:val="0033471C"/>
    <w:rsid w:val="0034003D"/>
    <w:rsid w:val="00376DE7"/>
    <w:rsid w:val="00381279"/>
    <w:rsid w:val="0038586A"/>
    <w:rsid w:val="00403A6C"/>
    <w:rsid w:val="004337FD"/>
    <w:rsid w:val="00443DC0"/>
    <w:rsid w:val="00472424"/>
    <w:rsid w:val="004F05C2"/>
    <w:rsid w:val="0052764D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E2F33"/>
    <w:rsid w:val="00A24D95"/>
    <w:rsid w:val="00A30F1D"/>
    <w:rsid w:val="00A957BA"/>
    <w:rsid w:val="00AB730B"/>
    <w:rsid w:val="00AD2C06"/>
    <w:rsid w:val="00AF1612"/>
    <w:rsid w:val="00B21808"/>
    <w:rsid w:val="00B2607F"/>
    <w:rsid w:val="00B338FD"/>
    <w:rsid w:val="00B44CB6"/>
    <w:rsid w:val="00B72642"/>
    <w:rsid w:val="00B976A7"/>
    <w:rsid w:val="00BA3336"/>
    <w:rsid w:val="00BC2636"/>
    <w:rsid w:val="00C14324"/>
    <w:rsid w:val="00C47C98"/>
    <w:rsid w:val="00C611BD"/>
    <w:rsid w:val="00D00386"/>
    <w:rsid w:val="00D62164"/>
    <w:rsid w:val="00D72E35"/>
    <w:rsid w:val="00D90B61"/>
    <w:rsid w:val="00DB5FB0"/>
    <w:rsid w:val="00DD43D8"/>
    <w:rsid w:val="00DF53B1"/>
    <w:rsid w:val="00DF561E"/>
    <w:rsid w:val="00E42D4D"/>
    <w:rsid w:val="00E443DE"/>
    <w:rsid w:val="00E47BCD"/>
    <w:rsid w:val="00E51976"/>
    <w:rsid w:val="00E564FA"/>
    <w:rsid w:val="00EA23FA"/>
    <w:rsid w:val="00ED33E9"/>
    <w:rsid w:val="00EE44D8"/>
    <w:rsid w:val="00F11082"/>
    <w:rsid w:val="00F14518"/>
    <w:rsid w:val="00F73197"/>
    <w:rsid w:val="00F81258"/>
    <w:rsid w:val="00F90FBF"/>
    <w:rsid w:val="00FC5BFD"/>
    <w:rsid w:val="00FF0591"/>
    <w:rsid w:val="00FF5298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1FB0C"/>
  <w15:chartTrackingRefBased/>
  <w15:docId w15:val="{A5B0C22E-309E-46F2-ABE3-BD5C39F3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7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7BCD"/>
    <w:rPr>
      <w:rFonts w:eastAsiaTheme="minorEastAsia"/>
      <w:color w:val="5A5A5A" w:themeColor="text1" w:themeTint="A5"/>
      <w:spacing w:val="1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90B6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90B6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90B6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AB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jamel\AFPA\PROJETS\Local_afpaProject_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Djamel\AFPA\PROJETS\Local_afpaProject_1\progGestionSallesAfp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9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JOptionPane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gestion salles Afpa</dc:title>
  <dc:subject>Classe JOptionPane</dc:subject>
  <dc:creator>Djamel CHABANE</dc:creator>
  <cp:keywords>Classe JOptionPane</cp:keywords>
  <dc:description>Classe JOptionPane</dc:description>
  <cp:lastModifiedBy>Djamel CHABANE</cp:lastModifiedBy>
  <cp:revision>8</cp:revision>
  <dcterms:created xsi:type="dcterms:W3CDTF">2021-12-18T11:03:00Z</dcterms:created>
  <dcterms:modified xsi:type="dcterms:W3CDTF">2021-12-18T11:10:00Z</dcterms:modified>
</cp:coreProperties>
</file>